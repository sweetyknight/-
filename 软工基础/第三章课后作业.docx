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现有一个医院病人监护系统，病症监视器负责病人的病症监控，实时采集病人的病症信号，并将病症信号格式化后传回到中央监护系统，中央监护系统将病症信号存储在中央数据库中，并将病症信号与标准信号进行比较，当病症出现异常时自动报警。请给出此系统的用例图，并描述出用例之间的include与extend关系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2、现有一个图书订购系统：顾客填写订单并交给书店，出版社首先依据订单的图书书目对订单检查，对合格订单进行录入系统处理，并存储在订单库中。每天下班前对当日订单进行汇总，并将汇总结果发送给出版社。请画出此系统的第0层与第1层数据流图，正确表达出外部项、数据加工、数据存储及三者之间的关系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6C78"/>
    <w:multiLevelType w:val="singleLevel"/>
    <w:tmpl w:val="30BB6C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B1D75"/>
    <w:rsid w:val="3DEB1D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2018-10-11T03:31:00Z</dcterms:created>
  <dc:creator>Administrator</dc:creator>
  <cp:lastModifiedBy>Administrator</cp:lastModifiedBy>
  <dcterms:modified xsi:type="dcterms:W3CDTF">2018-10-11T03:33:54Z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